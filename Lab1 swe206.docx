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eastAsia="ko-KR"/>
        </w:rPr>
        <w:id w:val="-2129384759"/>
        <w:docPartObj>
          <w:docPartGallery w:val="Cover Pages"/>
          <w:docPartUnique/>
        </w:docPartObj>
      </w:sdtPr>
      <w:sdtContent>
        <w:p w14:paraId="4C5AEA5C" w14:textId="58331FA7" w:rsidR="000D72C2" w:rsidRDefault="00BA210D">
          <w:pPr>
            <w:pStyle w:val="Header"/>
          </w:pPr>
          <w:r>
            <w:rPr>
              <w:noProof/>
              <w:color w:val="00000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0D79D8" wp14:editId="2F13EA38">
                    <wp:simplePos x="0" y="0"/>
                    <wp:positionH relativeFrom="page">
                      <wp:align>left</wp:align>
                    </wp:positionH>
                    <wp:positionV relativeFrom="page">
                      <wp:align>center</wp:align>
                    </wp:positionV>
                    <wp:extent cx="6705600" cy="10058400"/>
                    <wp:effectExtent l="0" t="0" r="0" b="0"/>
                    <wp:wrapNone/>
                    <wp:docPr id="1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056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alias w:val="Title"/>
                                  <w:tag w:val="Title"/>
                                  <w:id w:val="-1519844660"/>
                                  <w:placeholder>
                                    <w:docPart w:val="33AD4BD16F1747B98189816FC6F65E5C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0EA88AD" w14:textId="2BAB1AAF" w:rsidR="000D72C2" w:rsidRDefault="00BA210D">
                                    <w:pPr>
                                      <w:pStyle w:val="Subtitle"/>
                                      <w:spacing w:before="120"/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  <w:t>SWE206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  <w:sz w:val="44"/>
                                    <w:szCs w:val="36"/>
                                  </w:rPr>
                                  <w:alias w:val="Subtitle"/>
                                  <w:id w:val="-1879006585"/>
                                  <w:placeholder>
                                    <w:docPart w:val="1731B4A4971B4087AD085EC80F31FF91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08A3AFA" w14:textId="4497F5A8" w:rsidR="000D72C2" w:rsidRPr="00BA210D" w:rsidRDefault="00BA210D">
                                    <w:pPr>
                                      <w:pStyle w:val="Subtitle"/>
                                      <w:rPr>
                                        <w:color w:val="DFDCB7" w:themeColor="background2"/>
                                        <w:sz w:val="44"/>
                                        <w:szCs w:val="36"/>
                                      </w:rPr>
                                    </w:pPr>
                                    <w:r w:rsidRPr="00BA210D">
                                      <w:rPr>
                                        <w:color w:val="DFDCB7" w:themeColor="background2"/>
                                        <w:sz w:val="44"/>
                                        <w:szCs w:val="36"/>
                                      </w:rPr>
                                      <w:t xml:space="preserve">Lab1 Version Control System (GIT) Section F61 Sara </w:t>
                                    </w:r>
                                    <w:proofErr w:type="spellStart"/>
                                    <w:r>
                                      <w:rPr>
                                        <w:color w:val="DFDCB7" w:themeColor="background2"/>
                                        <w:sz w:val="44"/>
                                        <w:szCs w:val="36"/>
                                      </w:rPr>
                                      <w:t>A</w:t>
                                    </w:r>
                                    <w:r w:rsidRPr="00BA210D">
                                      <w:rPr>
                                        <w:color w:val="DFDCB7" w:themeColor="background2"/>
                                        <w:sz w:val="44"/>
                                        <w:szCs w:val="36"/>
                                      </w:rPr>
                                      <w:t>lshallali</w:t>
                                    </w:r>
                                    <w:proofErr w:type="spellEnd"/>
                                    <w:r w:rsidRPr="00BA210D">
                                      <w:rPr>
                                        <w:color w:val="DFDCB7" w:themeColor="background2"/>
                                        <w:sz w:val="44"/>
                                        <w:szCs w:val="36"/>
                                      </w:rPr>
                                      <w:t xml:space="preserve">/ </w:t>
                                    </w:r>
                                    <w:proofErr w:type="gramStart"/>
                                    <w:r w:rsidRPr="00BA210D">
                                      <w:rPr>
                                        <w:color w:val="DFDCB7" w:themeColor="background2"/>
                                        <w:sz w:val="44"/>
                                        <w:szCs w:val="36"/>
                                      </w:rPr>
                                      <w:t>202167710</w:t>
                                    </w:r>
                                    <w:r>
                                      <w:rPr>
                                        <w:color w:val="DFDCB7" w:themeColor="background2"/>
                                        <w:sz w:val="44"/>
                                        <w:szCs w:val="36"/>
                                      </w:rPr>
                                      <w:t xml:space="preserve">,   </w:t>
                                    </w:r>
                                    <w:proofErr w:type="gramEnd"/>
                                    <w:r>
                                      <w:rPr>
                                        <w:color w:val="DFDCB7" w:themeColor="background2"/>
                                        <w:sz w:val="44"/>
                                        <w:szCs w:val="36"/>
                                      </w:rPr>
                                      <w:t xml:space="preserve">                        Maha Albasri/202180230</w:t>
                                    </w:r>
                                  </w:p>
                                </w:sdtContent>
                              </w:sdt>
                              <w:p w14:paraId="5136FB21" w14:textId="77777777" w:rsidR="000D72C2" w:rsidRDefault="000D72C2"/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4D0D79D8" id="Rectangle 16" o:spid="_x0000_s1026" style="position:absolute;margin-left:0;margin-top:0;width:528pt;height:11in;z-index:251659264;visibility:visible;mso-wrap-style:square;mso-width-percent: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" stroked="f" strokeweight="2pt">
                    <v:fill r:id="rId7" o:title="" recolor="t" rotate="t" type="tile"/>
                    <v:imagedata recolortarget="#6d634b [3122]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DFDCB7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alias w:val="Title"/>
                            <w:tag w:val="Title"/>
                            <w:id w:val="-1519844660"/>
                            <w:placeholder>
                              <w:docPart w:val="33AD4BD16F1747B98189816FC6F65E5C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0EA88AD" w14:textId="2BAB1AAF" w:rsidR="000D72C2" w:rsidRDefault="00BA210D">
                              <w:pPr>
                                <w:pStyle w:val="Subtitle"/>
                                <w:spacing w:before="120"/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  <w:t>SWE206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  <w:sz w:val="44"/>
                              <w:szCs w:val="36"/>
                            </w:rPr>
                            <w:alias w:val="Subtitle"/>
                            <w:id w:val="-1879006585"/>
                            <w:placeholder>
                              <w:docPart w:val="1731B4A4971B4087AD085EC80F31FF91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08A3AFA" w14:textId="4497F5A8" w:rsidR="000D72C2" w:rsidRPr="00BA210D" w:rsidRDefault="00BA210D">
                              <w:pPr>
                                <w:pStyle w:val="Subtitle"/>
                                <w:rPr>
                                  <w:color w:val="DFDCB7" w:themeColor="background2"/>
                                  <w:sz w:val="44"/>
                                  <w:szCs w:val="36"/>
                                </w:rPr>
                              </w:pPr>
                              <w:r w:rsidRPr="00BA210D">
                                <w:rPr>
                                  <w:color w:val="DFDCB7" w:themeColor="background2"/>
                                  <w:sz w:val="44"/>
                                  <w:szCs w:val="36"/>
                                </w:rPr>
                                <w:t xml:space="preserve">Lab1 Version Control System (GIT) Section F61 Sara </w:t>
                              </w:r>
                              <w:proofErr w:type="spellStart"/>
                              <w:r>
                                <w:rPr>
                                  <w:color w:val="DFDCB7" w:themeColor="background2"/>
                                  <w:sz w:val="44"/>
                                  <w:szCs w:val="36"/>
                                </w:rPr>
                                <w:t>A</w:t>
                              </w:r>
                              <w:r w:rsidRPr="00BA210D">
                                <w:rPr>
                                  <w:color w:val="DFDCB7" w:themeColor="background2"/>
                                  <w:sz w:val="44"/>
                                  <w:szCs w:val="36"/>
                                </w:rPr>
                                <w:t>lshallali</w:t>
                              </w:r>
                              <w:proofErr w:type="spellEnd"/>
                              <w:r w:rsidRPr="00BA210D">
                                <w:rPr>
                                  <w:color w:val="DFDCB7" w:themeColor="background2"/>
                                  <w:sz w:val="44"/>
                                  <w:szCs w:val="36"/>
                                </w:rPr>
                                <w:t xml:space="preserve">/ </w:t>
                              </w:r>
                              <w:proofErr w:type="gramStart"/>
                              <w:r w:rsidRPr="00BA210D">
                                <w:rPr>
                                  <w:color w:val="DFDCB7" w:themeColor="background2"/>
                                  <w:sz w:val="44"/>
                                  <w:szCs w:val="36"/>
                                </w:rPr>
                                <w:t>202167710</w:t>
                              </w:r>
                              <w:r>
                                <w:rPr>
                                  <w:color w:val="DFDCB7" w:themeColor="background2"/>
                                  <w:sz w:val="44"/>
                                  <w:szCs w:val="36"/>
                                </w:rPr>
                                <w:t xml:space="preserve">,   </w:t>
                              </w:r>
                              <w:proofErr w:type="gramEnd"/>
                              <w:r>
                                <w:rPr>
                                  <w:color w:val="DFDCB7" w:themeColor="background2"/>
                                  <w:sz w:val="44"/>
                                  <w:szCs w:val="36"/>
                                </w:rPr>
                                <w:t xml:space="preserve">                        Maha Albasri/202180230</w:t>
                              </w:r>
                            </w:p>
                          </w:sdtContent>
                        </w:sdt>
                        <w:p w14:paraId="5136FB21" w14:textId="77777777" w:rsidR="000D72C2" w:rsidRDefault="000D72C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0000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4C5A4E" wp14:editId="55314B76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D4683B" w14:textId="77777777" w:rsidR="000D72C2" w:rsidRDefault="000D72C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D4C5A4E" id="Rectangle 12" o:spid="_x0000_s1027" style="position:absolute;margin-left:0;margin-top:0;width:55.1pt;height:11in;z-index:251660288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" fillcolor="#dfdcb7 [3214]" stroked="f" strokeweight="2pt">
                    <v:textbox>
                      <w:txbxContent>
                        <w:p w14:paraId="5FD4683B" w14:textId="77777777" w:rsidR="000D72C2" w:rsidRDefault="000D72C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0000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28C1A3" wp14:editId="399966E7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8147050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64463A" w14:textId="77777777" w:rsidR="000D72C2" w:rsidRDefault="000D72C2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5F28C1A3" id="Rectangle 5" o:spid="_x0000_s1028" style="position:absolute;margin-left:0;margin-top:0;width:55.1pt;height:71.3pt;z-index:25166131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lFp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ZtsDWnMJ3tsTo9BDDQ4tYzfn1UAKUKytzjNmXK6RRoznQK7&#10;k3PoBbMz52nLI/Jyz2V/fhN2Pw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LnCUWn7AQAAWwQAAA4AAAAAAAAAAAAAAAAALgIA&#10;AGRycy9lMm9Eb2MueG1sUEsBAi0AFAAGAAgAAAAhAAk5Ny7aAAAABQEAAA8AAAAAAAAAAAAAAAAA&#10;VQQAAGRycy9kb3ducmV2LnhtbFBLBQYAAAAABAAEAPMAAABcBQAAAAA=&#10;" fillcolor="#a9a57c [3204]" stroked="f" strokeweight="2pt">
                    <v:textbox>
                      <w:txbxContent>
                        <w:p w14:paraId="5364463A" w14:textId="77777777" w:rsidR="000D72C2" w:rsidRDefault="000D72C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6DD9EAB" w14:textId="610A0372" w:rsidR="000D72C2" w:rsidRDefault="000D72C2">
          <w:pPr>
            <w:pStyle w:val="Title"/>
            <w:rPr>
              <w:color w:val="4C4635" w:themeColor="text2" w:themeShade="BF"/>
            </w:rPr>
          </w:pPr>
        </w:p>
        <w:p w14:paraId="0F1CD865" w14:textId="77777777" w:rsidR="000D72C2" w:rsidRDefault="00000000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color w:val="4C4635" w:themeColor="text2" w:themeShade="BF"/>
        </w:rPr>
        <w:id w:val="633372245"/>
        <w:placeholder>
          <w:docPart w:val="3941EA7DE32A449C9525C5723CCFB8EF"/>
        </w:placeholder>
        <w:temporary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60A65F19" w14:textId="424EB75C" w:rsidR="000D72C2" w:rsidRDefault="00BA210D">
          <w:pPr>
            <w:pStyle w:val="Title"/>
            <w:rPr>
              <w:color w:val="4C4635" w:themeColor="text2" w:themeShade="BF"/>
            </w:rPr>
          </w:pPr>
          <w:r>
            <w:rPr>
              <w:color w:val="4C4635" w:themeColor="text2" w:themeShade="BF"/>
            </w:rPr>
            <w:t>SWE206</w:t>
          </w:r>
        </w:p>
      </w:sdtContent>
    </w:sdt>
    <w:p w14:paraId="0BC8E1CE" w14:textId="611EDFFE" w:rsidR="000D72C2" w:rsidRDefault="000D72C2" w:rsidP="00BA210D"/>
    <w:p w14:paraId="348B4114" w14:textId="77777777" w:rsidR="000D72C2" w:rsidRDefault="000D72C2"/>
    <w:p w14:paraId="3006D759" w14:textId="77777777" w:rsidR="00BA210D" w:rsidRPr="00BA210D" w:rsidRDefault="00BA210D" w:rsidP="00BA210D"/>
    <w:tbl>
      <w:tblPr>
        <w:tblStyle w:val="GridTable6Colorful-Accent5"/>
        <w:tblW w:w="8086" w:type="dxa"/>
        <w:tblLook w:val="04A0" w:firstRow="1" w:lastRow="0" w:firstColumn="1" w:lastColumn="0" w:noHBand="0" w:noVBand="1"/>
      </w:tblPr>
      <w:tblGrid>
        <w:gridCol w:w="4043"/>
        <w:gridCol w:w="4043"/>
      </w:tblGrid>
      <w:tr w:rsidR="008D1787" w:rsidRPr="003E6072" w14:paraId="2707328A" w14:textId="77777777" w:rsidTr="003E6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14:paraId="52C2D825" w14:textId="6A74BDF3" w:rsidR="008D1787" w:rsidRPr="003E6072" w:rsidRDefault="008D1787" w:rsidP="00BA210D">
            <w:pPr>
              <w:rPr>
                <w:rFonts w:asciiTheme="majorBidi" w:hAnsiTheme="majorBidi" w:cstheme="majorBidi"/>
                <w:sz w:val="36"/>
                <w:szCs w:val="40"/>
              </w:rPr>
            </w:pPr>
            <w:r w:rsidRPr="003E6072">
              <w:rPr>
                <w:rFonts w:asciiTheme="majorBidi" w:hAnsiTheme="majorBidi" w:cstheme="majorBidi"/>
                <w:sz w:val="36"/>
                <w:szCs w:val="40"/>
              </w:rPr>
              <w:t>Maha’s Laptop (A)</w:t>
            </w:r>
          </w:p>
        </w:tc>
        <w:tc>
          <w:tcPr>
            <w:tcW w:w="4043" w:type="dxa"/>
          </w:tcPr>
          <w:p w14:paraId="17EAD557" w14:textId="2EB2F08A" w:rsidR="008D1787" w:rsidRPr="003E6072" w:rsidRDefault="003E6072" w:rsidP="00BA21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0"/>
              </w:rPr>
            </w:pPr>
            <w:r w:rsidRPr="003E6072">
              <w:rPr>
                <w:rFonts w:asciiTheme="majorBidi" w:hAnsiTheme="majorBidi" w:cstheme="majorBidi"/>
                <w:sz w:val="36"/>
                <w:szCs w:val="40"/>
              </w:rPr>
              <w:t>Maha1821</w:t>
            </w:r>
          </w:p>
        </w:tc>
      </w:tr>
      <w:tr w:rsidR="008D1787" w:rsidRPr="003E6072" w14:paraId="7481C15D" w14:textId="77777777" w:rsidTr="003E6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14:paraId="5A2A99FE" w14:textId="4D74EA6C" w:rsidR="008D1787" w:rsidRPr="003E6072" w:rsidRDefault="008D1787" w:rsidP="00BA210D">
            <w:pPr>
              <w:rPr>
                <w:rFonts w:asciiTheme="majorBidi" w:hAnsiTheme="majorBidi" w:cstheme="majorBidi"/>
                <w:sz w:val="36"/>
                <w:szCs w:val="40"/>
              </w:rPr>
            </w:pPr>
            <w:r w:rsidRPr="003E6072">
              <w:rPr>
                <w:rFonts w:asciiTheme="majorBidi" w:hAnsiTheme="majorBidi" w:cstheme="majorBidi"/>
                <w:sz w:val="36"/>
                <w:szCs w:val="40"/>
              </w:rPr>
              <w:t>Sara’s laptop (B)</w:t>
            </w:r>
          </w:p>
        </w:tc>
        <w:tc>
          <w:tcPr>
            <w:tcW w:w="4043" w:type="dxa"/>
          </w:tcPr>
          <w:p w14:paraId="2F629884" w14:textId="66C2E957" w:rsidR="008D1787" w:rsidRPr="003E6072" w:rsidRDefault="003E6072" w:rsidP="00BA2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40"/>
              </w:rPr>
            </w:pPr>
            <w:proofErr w:type="spellStart"/>
            <w:r w:rsidRPr="003E6072">
              <w:rPr>
                <w:rFonts w:asciiTheme="majorBidi" w:hAnsiTheme="majorBidi" w:cstheme="majorBidi"/>
                <w:sz w:val="36"/>
                <w:szCs w:val="40"/>
              </w:rPr>
              <w:t>saraAlshallali</w:t>
            </w:r>
            <w:proofErr w:type="spellEnd"/>
          </w:p>
        </w:tc>
      </w:tr>
    </w:tbl>
    <w:p w14:paraId="009FF65E" w14:textId="77777777" w:rsidR="00BA210D" w:rsidRDefault="00BA210D" w:rsidP="00BA210D"/>
    <w:p w14:paraId="3050CFA8" w14:textId="77777777" w:rsidR="003E6072" w:rsidRDefault="003E6072" w:rsidP="00BA210D"/>
    <w:p w14:paraId="24AF62A1" w14:textId="2B09117F" w:rsidR="003E6072" w:rsidRPr="003E6072" w:rsidRDefault="003E6072" w:rsidP="003E6072">
      <w:pPr>
        <w:pStyle w:val="IntenseQuote"/>
        <w:rPr>
          <w:sz w:val="36"/>
          <w:szCs w:val="40"/>
        </w:rPr>
      </w:pPr>
      <w:r w:rsidRPr="003E6072">
        <w:rPr>
          <w:sz w:val="36"/>
          <w:szCs w:val="40"/>
        </w:rPr>
        <w:t>https://github.com/Maha1821/Lab1.git</w:t>
      </w:r>
    </w:p>
    <w:p w14:paraId="1013DDF8" w14:textId="65374001" w:rsidR="00BA210D" w:rsidRPr="00BA210D" w:rsidRDefault="00BA210D" w:rsidP="00BA210D">
      <w:pPr>
        <w:tabs>
          <w:tab w:val="left" w:pos="2070"/>
        </w:tabs>
      </w:pPr>
      <w:r>
        <w:tab/>
      </w:r>
    </w:p>
    <w:sectPr w:rsidR="00BA210D" w:rsidRPr="00BA210D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880" w:right="216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D2756" w14:textId="77777777" w:rsidR="00C96680" w:rsidRDefault="00C96680">
      <w:pPr>
        <w:spacing w:after="0" w:line="240" w:lineRule="auto"/>
      </w:pPr>
      <w:r>
        <w:separator/>
      </w:r>
    </w:p>
  </w:endnote>
  <w:endnote w:type="continuationSeparator" w:id="0">
    <w:p w14:paraId="05770C8D" w14:textId="77777777" w:rsidR="00C96680" w:rsidRDefault="00C9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0DB1F" w14:textId="77777777" w:rsidR="000D72C2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D8D5905" wp14:editId="029CD5C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5FA31C" w14:textId="77777777" w:rsidR="000D72C2" w:rsidRDefault="000D72C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D8D5905" id="_x0000_s1035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G5aerc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2C5FA31C" w14:textId="77777777" w:rsidR="000D72C2" w:rsidRDefault="000D72C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5C21FA3" wp14:editId="1344A31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555435" w14:textId="77777777" w:rsidR="000D72C2" w:rsidRDefault="000D72C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5C21FA3" id="_x0000_s1036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GMM0gD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05555435" w14:textId="77777777" w:rsidR="000D72C2" w:rsidRDefault="000D72C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B313891" wp14:editId="3A53E7A5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EB28C34" w14:textId="77777777" w:rsidR="000D72C2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31389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7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EY3SO5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5EB28C34" w14:textId="77777777" w:rsidR="000D72C2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02EB" w14:textId="77777777" w:rsidR="000D72C2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FEA7E08" wp14:editId="21F1D1A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941DAB" w14:textId="77777777" w:rsidR="000D72C2" w:rsidRDefault="000D72C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FEA7E08" id="_x0000_s1038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26941DAB" w14:textId="77777777" w:rsidR="000D72C2" w:rsidRDefault="000D72C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039CFF" wp14:editId="06AAD37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0C4918" w14:textId="77777777" w:rsidR="000D72C2" w:rsidRDefault="000D72C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5039CFF" id="_x0000_s1039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740C4918" w14:textId="77777777" w:rsidR="000D72C2" w:rsidRDefault="000D72C2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7FDE4A" wp14:editId="5E7F9718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92188CC" w14:textId="77777777" w:rsidR="000D72C2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7FDE4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0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" filled="t" fillcolor="#a9a57c [3204]" strokecolor="white [3212]" strokeweight="1pt">
              <v:path arrowok="t"/>
              <v:textbox inset="0,,0">
                <w:txbxContent>
                  <w:p w14:paraId="092188CC" w14:textId="77777777" w:rsidR="000D72C2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D2D88" w14:textId="77777777" w:rsidR="00C96680" w:rsidRDefault="00C96680">
      <w:pPr>
        <w:spacing w:after="0" w:line="240" w:lineRule="auto"/>
      </w:pPr>
      <w:r>
        <w:separator/>
      </w:r>
    </w:p>
  </w:footnote>
  <w:footnote w:type="continuationSeparator" w:id="0">
    <w:p w14:paraId="430B9055" w14:textId="77777777" w:rsidR="00C96680" w:rsidRDefault="00C9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40D8A" w14:textId="77777777" w:rsidR="000D72C2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0D14E6D" wp14:editId="18BA6200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-1801148763"/>
                            <w:placeholder>
                              <w:docPart w:val="3C99D593BB684A83AC04CC9893223F8E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6C63E9B" w14:textId="5EAEE870" w:rsidR="000D72C2" w:rsidRDefault="00BA210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SWE206</w:t>
                              </w:r>
                            </w:p>
                          </w:sdtContent>
                        </w:sdt>
                        <w:p w14:paraId="3E5C9CD8" w14:textId="77777777" w:rsidR="000D72C2" w:rsidRDefault="000D72C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20D14E6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-1801148763"/>
                      <w:placeholder>
                        <w:docPart w:val="3C99D593BB684A83AC04CC9893223F8E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46C63E9B" w14:textId="5EAEE870" w:rsidR="000D72C2" w:rsidRDefault="00BA210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SWE206</w:t>
                        </w:r>
                      </w:p>
                    </w:sdtContent>
                  </w:sdt>
                  <w:p w14:paraId="3E5C9CD8" w14:textId="77777777" w:rsidR="000D72C2" w:rsidRDefault="000D72C2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14E4888" wp14:editId="73415B86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F51B901"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D6126E1" wp14:editId="031D61A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9886C5" w14:textId="77777777" w:rsidR="000D72C2" w:rsidRDefault="000D72C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D6126E1" id="_x0000_s1030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6C9886C5" w14:textId="77777777" w:rsidR="000D72C2" w:rsidRDefault="000D72C2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938FED2" wp14:editId="3A94710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51D216" w14:textId="77777777" w:rsidR="000D72C2" w:rsidRDefault="000D72C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938FED2" id="Rectangle 4" o:spid="_x0000_s1031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2251D216" w14:textId="77777777" w:rsidR="000D72C2" w:rsidRDefault="000D72C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9D63C" w14:textId="77777777" w:rsidR="000D72C2" w:rsidRDefault="00000000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BC0962B" wp14:editId="564DE92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430479D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F66EFD" wp14:editId="5A0C900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10533625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97D61D7" w14:textId="6CEBBEEF" w:rsidR="000D72C2" w:rsidRDefault="00BA210D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SWE206</w:t>
                              </w:r>
                            </w:p>
                          </w:sdtContent>
                        </w:sdt>
                        <w:p w14:paraId="3A1F5C35" w14:textId="77777777" w:rsidR="000D72C2" w:rsidRDefault="000D72C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05F66EFD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105336252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597D61D7" w14:textId="6CEBBEEF" w:rsidR="000D72C2" w:rsidRDefault="00BA210D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SWE206</w:t>
                        </w:r>
                      </w:p>
                    </w:sdtContent>
                  </w:sdt>
                  <w:p w14:paraId="3A1F5C35" w14:textId="77777777" w:rsidR="000D72C2" w:rsidRDefault="000D72C2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FDB475" wp14:editId="5600BF8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EF6987" w14:textId="77777777" w:rsidR="000D72C2" w:rsidRDefault="000D72C2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EFDB475" id="_x0000_s1033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DqS3yR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74EF6987" w14:textId="77777777" w:rsidR="000D72C2" w:rsidRDefault="000D72C2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C05B68" wp14:editId="6F7F9BE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1C08A8" w14:textId="77777777" w:rsidR="000D72C2" w:rsidRDefault="000D72C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5C05B68" id="_x0000_s1034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mBgIAAFk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5x3UJg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491C08A8" w14:textId="77777777" w:rsidR="000D72C2" w:rsidRDefault="000D72C2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0D"/>
    <w:rsid w:val="000D72C2"/>
    <w:rsid w:val="003E6072"/>
    <w:rsid w:val="008D1787"/>
    <w:rsid w:val="00BA210D"/>
    <w:rsid w:val="00C9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42B20"/>
  <w15:docId w15:val="{3936B66C-2AC0-4F80-98D7-1FC4C4C3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color w:val="4C4635" w:themeColor="text2" w:themeShade="BF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table" w:styleId="TableGrid">
    <w:name w:val="Table Grid"/>
    <w:basedOn w:val="TableNormal"/>
    <w:uiPriority w:val="59"/>
    <w:rsid w:val="008D1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3E6072"/>
    <w:pPr>
      <w:spacing w:after="0" w:line="240" w:lineRule="auto"/>
    </w:pPr>
    <w:rPr>
      <w:color w:val="A37A37" w:themeColor="accent5" w:themeShade="BF"/>
    </w:rPr>
    <w:tblPr>
      <w:tblStyleRowBandSize w:val="1"/>
      <w:tblStyleColBandSize w:val="1"/>
      <w:tblBorders>
        <w:top w:val="single" w:sz="4" w:space="0" w:color="DEC59D" w:themeColor="accent5" w:themeTint="99"/>
        <w:left w:val="single" w:sz="4" w:space="0" w:color="DEC59D" w:themeColor="accent5" w:themeTint="99"/>
        <w:bottom w:val="single" w:sz="4" w:space="0" w:color="DEC59D" w:themeColor="accent5" w:themeTint="99"/>
        <w:right w:val="single" w:sz="4" w:space="0" w:color="DEC59D" w:themeColor="accent5" w:themeTint="99"/>
        <w:insideH w:val="single" w:sz="4" w:space="0" w:color="DEC59D" w:themeColor="accent5" w:themeTint="99"/>
        <w:insideV w:val="single" w:sz="4" w:space="0" w:color="DEC59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C59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C59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BDE" w:themeFill="accent5" w:themeFillTint="33"/>
      </w:tcPr>
    </w:tblStylePr>
    <w:tblStylePr w:type="band1Horz">
      <w:tblPr/>
      <w:tcPr>
        <w:shd w:val="clear" w:color="auto" w:fill="F4EBDE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41EA7DE32A449C9525C5723CCFB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1651-CB9F-4E51-852C-260363C2CC95}"/>
      </w:docPartPr>
      <w:docPartBody>
        <w:p w:rsidR="00000000" w:rsidRDefault="00000000">
          <w:pPr>
            <w:pStyle w:val="3941EA7DE32A449C9525C5723CCFB8EF"/>
          </w:pPr>
          <w:r>
            <w:t>[Type the document title]</w:t>
          </w:r>
        </w:p>
      </w:docPartBody>
    </w:docPart>
    <w:docPart>
      <w:docPartPr>
        <w:name w:val="33AD4BD16F1747B98189816FC6F65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10AA2-69E9-4EBA-8A4B-1D01C5E5D6DF}"/>
      </w:docPartPr>
      <w:docPartBody>
        <w:p w:rsidR="00000000" w:rsidRDefault="00000000">
          <w:pPr>
            <w:pStyle w:val="33AD4BD16F1747B98189816FC6F65E5C"/>
          </w:pPr>
          <w:r>
            <w:rPr>
              <w:rFonts w:asciiTheme="majorHAnsi" w:hAnsiTheme="majorHAnsi"/>
              <w:color w:val="E7E6E6" w:themeColor="background2"/>
              <w:sz w:val="80"/>
              <w:szCs w:val="80"/>
            </w:rPr>
            <w:t>[Type the document title]</w:t>
          </w:r>
        </w:p>
      </w:docPartBody>
    </w:docPart>
    <w:docPart>
      <w:docPartPr>
        <w:name w:val="1731B4A4971B4087AD085EC80F31F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CD1AB-34E8-45FC-94F2-8364A5444BDB}"/>
      </w:docPartPr>
      <w:docPartBody>
        <w:p w:rsidR="00000000" w:rsidRDefault="00000000">
          <w:pPr>
            <w:pStyle w:val="1731B4A4971B4087AD085EC80F31FF91"/>
          </w:pPr>
          <w:r>
            <w:rPr>
              <w:color w:val="E7E6E6" w:themeColor="background2"/>
            </w:rPr>
            <w:t>[Type the document subtitle]</w:t>
          </w:r>
        </w:p>
      </w:docPartBody>
    </w:docPart>
    <w:docPart>
      <w:docPartPr>
        <w:name w:val="3C99D593BB684A83AC04CC9893223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A14EA-CA79-45D8-B879-BECEB62F1A98}"/>
      </w:docPartPr>
      <w:docPartBody>
        <w:p w:rsidR="00000000" w:rsidRDefault="00000000">
          <w:pPr>
            <w:pStyle w:val="3C99D593BB684A83AC04CC9893223F8E"/>
          </w:pPr>
          <w:r>
            <w:rPr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F0"/>
    <w:rsid w:val="00B51375"/>
    <w:rsid w:val="00EE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kern w:val="0"/>
      <w:sz w:val="32"/>
      <w:szCs w:val="28"/>
      <w:lang w:eastAsia="ja-JP"/>
      <w14:ligatures w14:val="none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kern w:val="0"/>
      <w:sz w:val="28"/>
      <w:szCs w:val="26"/>
      <w:lang w:eastAsia="ko-KR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F5496" w:themeColor="accent1" w:themeShade="BF"/>
      <w:kern w:val="0"/>
      <w:sz w:val="24"/>
      <w:lang w:eastAsia="ko-K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41EA7DE32A449C9525C5723CCFB8EF">
    <w:name w:val="3941EA7DE32A449C9525C5723CCFB8EF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D84AF8A8954B4954A74D3F9A20928D3D">
    <w:name w:val="D84AF8A8954B4954A74D3F9A20928D3D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472C4" w:themeColor="accent1"/>
      <w:kern w:val="0"/>
      <w:sz w:val="32"/>
      <w:szCs w:val="28"/>
      <w:lang w:eastAsia="ja-JP"/>
      <w14:ligatures w14:val="none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kern w:val="0"/>
      <w:sz w:val="28"/>
      <w:szCs w:val="26"/>
      <w:lang w:eastAsia="ko-K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2F5496" w:themeColor="accent1" w:themeShade="BF"/>
      <w:kern w:val="0"/>
      <w:sz w:val="24"/>
      <w:lang w:eastAsia="ko-KR"/>
      <w14:ligatures w14:val="none"/>
    </w:rPr>
  </w:style>
  <w:style w:type="paragraph" w:customStyle="1" w:styleId="8A9ECF785AD74482996563A6DF224F50">
    <w:name w:val="8A9ECF785AD74482996563A6DF224F50"/>
  </w:style>
  <w:style w:type="paragraph" w:customStyle="1" w:styleId="33AD4BD16F1747B98189816FC6F65E5C">
    <w:name w:val="33AD4BD16F1747B98189816FC6F65E5C"/>
  </w:style>
  <w:style w:type="paragraph" w:customStyle="1" w:styleId="1731B4A4971B4087AD085EC80F31FF91">
    <w:name w:val="1731B4A4971B4087AD085EC80F31FF91"/>
  </w:style>
  <w:style w:type="paragraph" w:customStyle="1" w:styleId="152825E71D8D4C42B49CF694B2EAC1C6">
    <w:name w:val="152825E71D8D4C42B49CF694B2EAC1C6"/>
  </w:style>
  <w:style w:type="paragraph" w:customStyle="1" w:styleId="3C99D593BB684A83AC04CC9893223F8E">
    <w:name w:val="3C99D593BB684A83AC04CC9893223F8E"/>
  </w:style>
  <w:style w:type="paragraph" w:customStyle="1" w:styleId="3DE8EED8B5274AA7AB9433762CF61E0A">
    <w:name w:val="3DE8EED8B5274AA7AB9433762CF61E0A"/>
    <w:rsid w:val="00EE19F0"/>
  </w:style>
  <w:style w:type="paragraph" w:customStyle="1" w:styleId="B3EF2C9A52D0408E929C8F6FD1A4C6FC">
    <w:name w:val="B3EF2C9A52D0408E929C8F6FD1A4C6FC"/>
    <w:rsid w:val="00EE1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77219-AEDE-4F83-AA1A-2AAFF553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</Template>
  <TotalTime>38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SWE206</dc:title>
  <dc:subject>Lab1 Version Control System (GIT) Section F61 Sara Alshallali/ 202167710,                           Maha Albasri/202180230</dc:subject>
  <dc:creator>Maha Albasri</dc:creator>
  <cp:lastModifiedBy>MAHA KHALID ALBASRI</cp:lastModifiedBy>
  <cp:revision>1</cp:revision>
  <dcterms:created xsi:type="dcterms:W3CDTF">2023-09-06T16:59:00Z</dcterms:created>
  <dcterms:modified xsi:type="dcterms:W3CDTF">2023-09-06T17:37:00Z</dcterms:modified>
</cp:coreProperties>
</file>